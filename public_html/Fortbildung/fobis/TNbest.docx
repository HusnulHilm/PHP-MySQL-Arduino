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A5" w:rsidRPr="00653B3D" w:rsidRDefault="004013A5" w:rsidP="00F1706E">
      <w:pPr>
        <w:rPr>
          <w:rFonts w:ascii="Verdana" w:hAnsi="Verdana"/>
          <w:b/>
          <w:sz w:val="14"/>
          <w:szCs w:val="14"/>
        </w:rPr>
      </w:pPr>
    </w:p>
    <w:p w:rsidR="00F1706E" w:rsidRPr="003D0315" w:rsidRDefault="00893B09" w:rsidP="00F1706E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6160770</wp:posOffset>
            </wp:positionH>
            <wp:positionV relativeFrom="page">
              <wp:posOffset>6301105</wp:posOffset>
            </wp:positionV>
            <wp:extent cx="135255" cy="114300"/>
            <wp:effectExtent l="0" t="0" r="0" b="0"/>
            <wp:wrapNone/>
            <wp:docPr id="7" name="Bild 7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9929495</wp:posOffset>
            </wp:positionV>
            <wp:extent cx="123825" cy="104775"/>
            <wp:effectExtent l="0" t="0" r="9525" b="9525"/>
            <wp:wrapNone/>
            <wp:docPr id="9" name="Bild 9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4500880</wp:posOffset>
            </wp:positionV>
            <wp:extent cx="123825" cy="104775"/>
            <wp:effectExtent l="0" t="0" r="9525" b="9525"/>
            <wp:wrapNone/>
            <wp:docPr id="6" name="Bild 6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3185795</wp:posOffset>
            </wp:positionV>
            <wp:extent cx="123825" cy="104775"/>
            <wp:effectExtent l="0" t="0" r="9525" b="9525"/>
            <wp:wrapNone/>
            <wp:docPr id="5" name="Bild 5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8100695</wp:posOffset>
            </wp:positionV>
            <wp:extent cx="123825" cy="104775"/>
            <wp:effectExtent l="0" t="0" r="9525" b="9525"/>
            <wp:wrapNone/>
            <wp:docPr id="8" name="Bild 8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ge">
                  <wp:posOffset>1814195</wp:posOffset>
                </wp:positionV>
                <wp:extent cx="457200" cy="8571230"/>
                <wp:effectExtent l="1905" t="4445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57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2F15" w:rsidRPr="0011432B" w:rsidRDefault="00FD2F15" w:rsidP="00EC36C6">
                            <w:pPr>
                              <w:jc w:val="center"/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Gewerbliche </w:t>
                            </w:r>
                            <w:proofErr w:type="spellStart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Berufschulen</w:t>
                            </w:r>
                            <w:proofErr w:type="spellEnd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Berufvorbereitungsjahr</w:t>
                            </w:r>
                            <w:proofErr w:type="spellEnd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Berufsgrundbildungsjahr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Berufsfachschule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Fachoberschule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7.15pt;margin-top:142.85pt;width:36pt;height:67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" filled="f" stroked="f">
                <v:textbox style="layout-flow:vertical;mso-layout-flow-alt:bottom-to-top">
                  <w:txbxContent>
                    <w:p w:rsidR="00FD2F15" w:rsidRPr="0011432B" w:rsidRDefault="00FD2F15" w:rsidP="00EC36C6">
                      <w:pPr>
                        <w:jc w:val="center"/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Gewerbliche </w:t>
                      </w:r>
                      <w:proofErr w:type="spellStart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Berufschulen</w:t>
                      </w:r>
                      <w:proofErr w:type="spellEnd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Berufvorbereitungsjahr</w:t>
                      </w:r>
                      <w:proofErr w:type="spellEnd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Berufsgrundbildungsjahr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Berufsfachschule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Fachoberschule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1706E" w:rsidRPr="003D0315">
        <w:rPr>
          <w:rFonts w:ascii="Verdana" w:hAnsi="Verdana"/>
          <w:sz w:val="14"/>
          <w:szCs w:val="14"/>
        </w:rPr>
        <w:t>Berufsbildende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Schule</w:t>
      </w:r>
      <w:r w:rsidR="00BB4704" w:rsidRPr="003D0315">
        <w:rPr>
          <w:rFonts w:ascii="Verdana" w:hAnsi="Verdana"/>
          <w:sz w:val="14"/>
          <w:szCs w:val="14"/>
        </w:rPr>
        <w:t xml:space="preserve">  </w:t>
      </w:r>
      <w:r w:rsidR="00CD2ACF" w:rsidRPr="003D0315">
        <w:rPr>
          <w:rFonts w:ascii="Verdana" w:hAnsi="Verdana"/>
          <w:sz w:val="14"/>
          <w:szCs w:val="14"/>
        </w:rPr>
        <w:t>I •</w:t>
      </w:r>
      <w:r w:rsidR="00F1706E" w:rsidRPr="003D0315">
        <w:rPr>
          <w:rFonts w:ascii="Verdana" w:hAnsi="Verdana"/>
          <w:sz w:val="14"/>
          <w:szCs w:val="14"/>
        </w:rPr>
        <w:t xml:space="preserve"> Schillerstr. 6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•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39576 Stendal</w:t>
      </w:r>
    </w:p>
    <w:p w:rsidR="004E3DB0" w:rsidRDefault="004E3DB0">
      <w:pPr>
        <w:rPr>
          <w:rFonts w:ascii="Verdana" w:hAnsi="Verdana"/>
          <w:noProof/>
          <w:sz w:val="20"/>
          <w:szCs w:val="20"/>
        </w:rPr>
      </w:pPr>
    </w:p>
    <w:p w:rsidR="00B90D16" w:rsidRDefault="00B90D16">
      <w:pPr>
        <w:rPr>
          <w:rFonts w:ascii="Verdana" w:hAnsi="Verdana"/>
          <w:noProof/>
          <w:sz w:val="20"/>
          <w:szCs w:val="20"/>
        </w:rPr>
      </w:pPr>
    </w:p>
    <w:p w:rsidR="00B90D16" w:rsidRDefault="00B90D16" w:rsidP="00B90D16">
      <w:pPr>
        <w:jc w:val="center"/>
        <w:rPr>
          <w:rFonts w:ascii="Verdana" w:hAnsi="Verdana"/>
          <w:noProof/>
          <w:sz w:val="56"/>
          <w:szCs w:val="56"/>
        </w:rPr>
      </w:pPr>
      <w:r w:rsidRPr="00B90D16">
        <w:rPr>
          <w:rFonts w:ascii="Verdana" w:hAnsi="Verdana"/>
          <w:noProof/>
          <w:sz w:val="56"/>
          <w:szCs w:val="56"/>
        </w:rPr>
        <w:t>Teilnahmebestätigung</w:t>
      </w:r>
    </w:p>
    <w:p w:rsidR="00B90D16" w:rsidRDefault="00B90D16" w:rsidP="00B90D16">
      <w:pPr>
        <w:jc w:val="center"/>
        <w:rPr>
          <w:rFonts w:ascii="Verdana" w:hAnsi="Verdana"/>
          <w:noProof/>
          <w:sz w:val="56"/>
          <w:szCs w:val="56"/>
        </w:rPr>
      </w:pPr>
    </w:p>
    <w:p w:rsidR="00B90D16" w:rsidRPr="00A8609E" w:rsidRDefault="00185B3A" w:rsidP="00B90D16">
      <w:pPr>
        <w:jc w:val="center"/>
        <w:rPr>
          <w:rFonts w:ascii="Verdana" w:hAnsi="Verdana"/>
          <w:noProof/>
          <w:vanish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Frau Frank Nowak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hat an der Veranstaltung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Pr="00B90D16" w:rsidRDefault="00A8609E" w:rsidP="00B90D16">
      <w:pPr>
        <w:jc w:val="center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Medical Airport I</w:t>
      </w:r>
      <w:r w:rsidR="00185B3A">
        <w:rPr>
          <w:rFonts w:ascii="Verdana" w:hAnsi="Verdana"/>
          <w:b/>
          <w:noProof/>
        </w:rPr>
        <w:t>II</w:t>
      </w:r>
      <w:r>
        <w:rPr>
          <w:rFonts w:ascii="Verdana" w:hAnsi="Verdana"/>
          <w:b/>
          <w:noProof/>
        </w:rPr>
        <w:br/>
        <w:t>Gesunder Rücken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am 201</w:t>
      </w:r>
      <w:r w:rsidR="003A120D">
        <w:rPr>
          <w:rFonts w:ascii="Verdana" w:hAnsi="Verdana"/>
          <w:noProof/>
        </w:rPr>
        <w:t>5</w:t>
      </w:r>
      <w:r w:rsidR="00185B3A">
        <w:rPr>
          <w:rFonts w:ascii="Verdana" w:hAnsi="Verdana"/>
          <w:noProof/>
        </w:rPr>
        <w:t>-03</w:t>
      </w:r>
      <w:bookmarkStart w:id="0" w:name="_GoBack"/>
      <w:bookmarkEnd w:id="0"/>
      <w:r w:rsidR="00185B3A">
        <w:rPr>
          <w:rFonts w:ascii="Verdana" w:hAnsi="Verdana"/>
          <w:noProof/>
        </w:rPr>
        <w:t>-12</w:t>
      </w:r>
      <w:r>
        <w:rPr>
          <w:rFonts w:ascii="Verdana" w:hAnsi="Verdana"/>
          <w:noProof/>
        </w:rPr>
        <w:t xml:space="preserve"> 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teilgenommen.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Pr="00B90D16" w:rsidRDefault="00E51C48" w:rsidP="00B90D16">
      <w:pPr>
        <w:tabs>
          <w:tab w:val="left" w:pos="7088"/>
        </w:tabs>
        <w:rPr>
          <w:rFonts w:ascii="Verdana" w:hAnsi="Verdana"/>
          <w:noProof/>
        </w:rPr>
      </w:pPr>
      <w:r>
        <w:rPr>
          <w:rFonts w:ascii="Verdana" w:hAnsi="Verdana"/>
          <w:noProof/>
        </w:rPr>
        <w:t>Stendal, 2015-05-13</w:t>
      </w:r>
      <w:r w:rsidR="00B90D16">
        <w:rPr>
          <w:rFonts w:ascii="Verdana" w:hAnsi="Verdana"/>
          <w:noProof/>
        </w:rPr>
        <w:tab/>
        <w:t>Hötling</w:t>
      </w:r>
    </w:p>
    <w:sectPr w:rsidR="00B90D16" w:rsidRPr="00B90D16" w:rsidSect="000D267A">
      <w:headerReference w:type="default" r:id="rId8"/>
      <w:footerReference w:type="even" r:id="rId9"/>
      <w:footerReference w:type="default" r:id="rId10"/>
      <w:type w:val="continuous"/>
      <w:pgSz w:w="11906" w:h="16838"/>
      <w:pgMar w:top="1417" w:right="1417" w:bottom="1134" w:left="1417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D16" w:rsidRDefault="00B90D16">
      <w:r>
        <w:separator/>
      </w:r>
    </w:p>
  </w:endnote>
  <w:endnote w:type="continuationSeparator" w:id="0">
    <w:p w:rsidR="00B90D16" w:rsidRDefault="00B9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15" w:rsidRDefault="00FD2F15" w:rsidP="002515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2F15" w:rsidRDefault="00FD2F15" w:rsidP="0069513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15" w:rsidRPr="00FD2F15" w:rsidRDefault="00FD2F15" w:rsidP="00FD2F15">
    <w:pPr>
      <w:pStyle w:val="Fuzeile"/>
      <w:tabs>
        <w:tab w:val="clear" w:pos="4536"/>
        <w:tab w:val="clear" w:pos="9072"/>
        <w:tab w:val="right" w:pos="7560"/>
      </w:tabs>
      <w:ind w:right="360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D16" w:rsidRDefault="00B90D16">
      <w:r>
        <w:separator/>
      </w:r>
    </w:p>
  </w:footnote>
  <w:footnote w:type="continuationSeparator" w:id="0">
    <w:p w:rsidR="00B90D16" w:rsidRDefault="00B90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B30" w:rsidRDefault="00893B09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2743200</wp:posOffset>
          </wp:positionH>
          <wp:positionV relativeFrom="page">
            <wp:posOffset>581025</wp:posOffset>
          </wp:positionV>
          <wp:extent cx="3432810" cy="1200150"/>
          <wp:effectExtent l="0" t="0" r="0" b="0"/>
          <wp:wrapNone/>
          <wp:docPr id="2" name="Bild 2" descr="BbS1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bS1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81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3B30" w:rsidRDefault="006F3B30">
    <w:pPr>
      <w:pStyle w:val="Kopfzeile"/>
    </w:pPr>
  </w:p>
  <w:p w:rsidR="006F3B30" w:rsidRDefault="006F3B30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16"/>
    <w:rsid w:val="00004F7C"/>
    <w:rsid w:val="00006969"/>
    <w:rsid w:val="000115B0"/>
    <w:rsid w:val="000369D0"/>
    <w:rsid w:val="00092182"/>
    <w:rsid w:val="000924C9"/>
    <w:rsid w:val="00095110"/>
    <w:rsid w:val="000C153B"/>
    <w:rsid w:val="000D267A"/>
    <w:rsid w:val="000E4EC9"/>
    <w:rsid w:val="000E53A5"/>
    <w:rsid w:val="000E57D8"/>
    <w:rsid w:val="000F4E41"/>
    <w:rsid w:val="001071B3"/>
    <w:rsid w:val="0011432B"/>
    <w:rsid w:val="001716E1"/>
    <w:rsid w:val="00185B3A"/>
    <w:rsid w:val="001C6DCE"/>
    <w:rsid w:val="00212236"/>
    <w:rsid w:val="002478F5"/>
    <w:rsid w:val="00250DA3"/>
    <w:rsid w:val="00251580"/>
    <w:rsid w:val="00256DC9"/>
    <w:rsid w:val="002A2D27"/>
    <w:rsid w:val="002C40F1"/>
    <w:rsid w:val="002E3BBD"/>
    <w:rsid w:val="00313E54"/>
    <w:rsid w:val="00316406"/>
    <w:rsid w:val="00335F1D"/>
    <w:rsid w:val="003A120D"/>
    <w:rsid w:val="003B76E7"/>
    <w:rsid w:val="003D0315"/>
    <w:rsid w:val="003E0251"/>
    <w:rsid w:val="004013A5"/>
    <w:rsid w:val="00463902"/>
    <w:rsid w:val="00482072"/>
    <w:rsid w:val="004937E7"/>
    <w:rsid w:val="004A5CC9"/>
    <w:rsid w:val="004E3DB0"/>
    <w:rsid w:val="00501C23"/>
    <w:rsid w:val="00511C10"/>
    <w:rsid w:val="00557B17"/>
    <w:rsid w:val="00582789"/>
    <w:rsid w:val="005C6BF2"/>
    <w:rsid w:val="006112BC"/>
    <w:rsid w:val="006221DC"/>
    <w:rsid w:val="00645AEA"/>
    <w:rsid w:val="00646AD1"/>
    <w:rsid w:val="00653B3D"/>
    <w:rsid w:val="006566E8"/>
    <w:rsid w:val="00680AFF"/>
    <w:rsid w:val="00694803"/>
    <w:rsid w:val="00695131"/>
    <w:rsid w:val="006977AC"/>
    <w:rsid w:val="006B62BA"/>
    <w:rsid w:val="006F1FA4"/>
    <w:rsid w:val="006F3B30"/>
    <w:rsid w:val="006F3FB0"/>
    <w:rsid w:val="0076670B"/>
    <w:rsid w:val="0079333C"/>
    <w:rsid w:val="007C2086"/>
    <w:rsid w:val="007C22B9"/>
    <w:rsid w:val="007C7530"/>
    <w:rsid w:val="0082259B"/>
    <w:rsid w:val="00866093"/>
    <w:rsid w:val="00880B84"/>
    <w:rsid w:val="00893B09"/>
    <w:rsid w:val="00895F92"/>
    <w:rsid w:val="00911ABF"/>
    <w:rsid w:val="00942790"/>
    <w:rsid w:val="00950612"/>
    <w:rsid w:val="00982A49"/>
    <w:rsid w:val="009912F5"/>
    <w:rsid w:val="009B3CC0"/>
    <w:rsid w:val="009C33F5"/>
    <w:rsid w:val="00A00DF3"/>
    <w:rsid w:val="00A01E0F"/>
    <w:rsid w:val="00A433C0"/>
    <w:rsid w:val="00A572F5"/>
    <w:rsid w:val="00A753E8"/>
    <w:rsid w:val="00A8609E"/>
    <w:rsid w:val="00A95AD9"/>
    <w:rsid w:val="00A96206"/>
    <w:rsid w:val="00AA75DE"/>
    <w:rsid w:val="00AC5F63"/>
    <w:rsid w:val="00B6034F"/>
    <w:rsid w:val="00B90D16"/>
    <w:rsid w:val="00BB4704"/>
    <w:rsid w:val="00BC7E6D"/>
    <w:rsid w:val="00BD42B8"/>
    <w:rsid w:val="00BD42EB"/>
    <w:rsid w:val="00BD6F1E"/>
    <w:rsid w:val="00BE337F"/>
    <w:rsid w:val="00C13E7D"/>
    <w:rsid w:val="00C2408D"/>
    <w:rsid w:val="00C62D49"/>
    <w:rsid w:val="00C8526C"/>
    <w:rsid w:val="00CA76B4"/>
    <w:rsid w:val="00CC4303"/>
    <w:rsid w:val="00CD2ACF"/>
    <w:rsid w:val="00CE4DBB"/>
    <w:rsid w:val="00D15448"/>
    <w:rsid w:val="00D21A46"/>
    <w:rsid w:val="00D22132"/>
    <w:rsid w:val="00D30C46"/>
    <w:rsid w:val="00D50004"/>
    <w:rsid w:val="00DB1A09"/>
    <w:rsid w:val="00DB43A5"/>
    <w:rsid w:val="00DC36C8"/>
    <w:rsid w:val="00DD0028"/>
    <w:rsid w:val="00E354AD"/>
    <w:rsid w:val="00E44157"/>
    <w:rsid w:val="00E4538E"/>
    <w:rsid w:val="00E51C48"/>
    <w:rsid w:val="00EC36C6"/>
    <w:rsid w:val="00EC3FBD"/>
    <w:rsid w:val="00EC71FF"/>
    <w:rsid w:val="00EE4E43"/>
    <w:rsid w:val="00F1706E"/>
    <w:rsid w:val="00F22BC4"/>
    <w:rsid w:val="00F673D4"/>
    <w:rsid w:val="00FC55D1"/>
    <w:rsid w:val="00FC7964"/>
    <w:rsid w:val="00FD2F15"/>
    <w:rsid w:val="00F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22B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22BC4"/>
    <w:pPr>
      <w:tabs>
        <w:tab w:val="center" w:pos="4536"/>
        <w:tab w:val="right" w:pos="9072"/>
      </w:tabs>
    </w:pPr>
  </w:style>
  <w:style w:type="character" w:styleId="Hyperlink">
    <w:name w:val="Hyperlink"/>
    <w:rsid w:val="00557B17"/>
    <w:rPr>
      <w:color w:val="0000FF"/>
      <w:u w:val="single"/>
    </w:rPr>
  </w:style>
  <w:style w:type="paragraph" w:styleId="Sprechblasentext">
    <w:name w:val="Balloon Text"/>
    <w:basedOn w:val="Standard"/>
    <w:semiHidden/>
    <w:rsid w:val="002478F5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7C2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22B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22BC4"/>
    <w:pPr>
      <w:tabs>
        <w:tab w:val="center" w:pos="4536"/>
        <w:tab w:val="right" w:pos="9072"/>
      </w:tabs>
    </w:pPr>
  </w:style>
  <w:style w:type="character" w:styleId="Hyperlink">
    <w:name w:val="Hyperlink"/>
    <w:rsid w:val="00557B17"/>
    <w:rPr>
      <w:color w:val="0000FF"/>
      <w:u w:val="single"/>
    </w:rPr>
  </w:style>
  <w:style w:type="paragraph" w:styleId="Sprechblasentext">
    <w:name w:val="Balloon Text"/>
    <w:basedOn w:val="Standard"/>
    <w:semiHidden/>
    <w:rsid w:val="002478F5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7C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L02_Lehrerhandbuch\2.4-Vorlagen\2.4.6-Kopfbogen\briefkopf_sd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briefkopf_sdl.dotx</Template>
  <TotalTime>0</TotalTime>
  <Pages>1</Pages>
  <Words>26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Berufsbildende • Schule • 1 Schillerstr</vt:lpstr>
    </vt:vector>
  </TitlesOfParts>
  <Company>BSZ</Company>
  <LinksUpToDate>false</LinksUpToDate>
  <CharactersWithSpaces>249</CharactersWithSpaces>
  <SharedDoc>false</SharedDoc>
  <HLinks>
    <vt:vector size="6" baseType="variant">
      <vt:variant>
        <vt:i4>6815750</vt:i4>
      </vt:variant>
      <vt:variant>
        <vt:i4>3</vt:i4>
      </vt:variant>
      <vt:variant>
        <vt:i4>0</vt:i4>
      </vt:variant>
      <vt:variant>
        <vt:i4>5</vt:i4>
      </vt:variant>
      <vt:variant>
        <vt:lpwstr>mailto:buero@bsz-stendal.de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Berufsbildende • Schule • 1 Schillerstr</dc:title>
  <dc:creator>bbs1</dc:creator>
  <cp:lastModifiedBy>user</cp:lastModifiedBy>
  <cp:revision>6</cp:revision>
  <cp:lastPrinted>2015-05-13T12:07:00Z</cp:lastPrinted>
  <dcterms:created xsi:type="dcterms:W3CDTF">2015-05-13T10:21:00Z</dcterms:created>
  <dcterms:modified xsi:type="dcterms:W3CDTF">2015-05-13T12:13:00Z</dcterms:modified>
</cp:coreProperties>
</file>