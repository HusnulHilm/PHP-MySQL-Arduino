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3A5" w:rsidRPr="00653B3D" w:rsidRDefault="004013A5" w:rsidP="00F1706E">
      <w:pPr>
        <w:rPr>
          <w:rFonts w:ascii="Verdana" w:hAnsi="Verdana"/>
          <w:b/>
          <w:sz w:val="14"/>
          <w:szCs w:val="14"/>
        </w:rPr>
      </w:pPr>
    </w:p>
    <w:p w:rsidR="00F1706E" w:rsidRPr="003D0315" w:rsidRDefault="00893B09" w:rsidP="00F1706E">
      <w:pPr>
        <w:rPr>
          <w:rFonts w:ascii="Verdana" w:hAnsi="Verdana"/>
          <w:sz w:val="14"/>
          <w:szCs w:val="14"/>
        </w:rPr>
      </w:pPr>
      <w:r>
        <w:rPr>
          <w:rFonts w:ascii="Verdana" w:hAnsi="Verdana"/>
          <w:noProof/>
          <w:sz w:val="14"/>
          <w:szCs w:val="1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6160770</wp:posOffset>
            </wp:positionH>
            <wp:positionV relativeFrom="page">
              <wp:posOffset>6301105</wp:posOffset>
            </wp:positionV>
            <wp:extent cx="135255" cy="114300"/>
            <wp:effectExtent l="0" t="0" r="0" b="0"/>
            <wp:wrapNone/>
            <wp:docPr id="7" name="Bild 7" descr="drei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reie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14"/>
          <w:szCs w:val="1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6172200</wp:posOffset>
            </wp:positionH>
            <wp:positionV relativeFrom="page">
              <wp:posOffset>9929495</wp:posOffset>
            </wp:positionV>
            <wp:extent cx="123825" cy="104775"/>
            <wp:effectExtent l="0" t="0" r="9525" b="9525"/>
            <wp:wrapNone/>
            <wp:docPr id="9" name="Bild 9" descr="drei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reie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14"/>
          <w:szCs w:val="1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6172200</wp:posOffset>
            </wp:positionH>
            <wp:positionV relativeFrom="page">
              <wp:posOffset>4500880</wp:posOffset>
            </wp:positionV>
            <wp:extent cx="123825" cy="104775"/>
            <wp:effectExtent l="0" t="0" r="9525" b="9525"/>
            <wp:wrapNone/>
            <wp:docPr id="6" name="Bild 6" descr="drei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reie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14"/>
          <w:szCs w:val="1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6172200</wp:posOffset>
            </wp:positionH>
            <wp:positionV relativeFrom="page">
              <wp:posOffset>3185795</wp:posOffset>
            </wp:positionV>
            <wp:extent cx="123825" cy="104775"/>
            <wp:effectExtent l="0" t="0" r="9525" b="9525"/>
            <wp:wrapNone/>
            <wp:docPr id="5" name="Bild 5" descr="drei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eie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6172200</wp:posOffset>
            </wp:positionH>
            <wp:positionV relativeFrom="page">
              <wp:posOffset>8100695</wp:posOffset>
            </wp:positionV>
            <wp:extent cx="123825" cy="104775"/>
            <wp:effectExtent l="0" t="0" r="9525" b="9525"/>
            <wp:wrapNone/>
            <wp:docPr id="8" name="Bild 8" descr="drei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reie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6059805</wp:posOffset>
                </wp:positionH>
                <wp:positionV relativeFrom="page">
                  <wp:posOffset>1814195</wp:posOffset>
                </wp:positionV>
                <wp:extent cx="457200" cy="8571230"/>
                <wp:effectExtent l="1905" t="4445" r="0" b="0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857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2F15" w:rsidRPr="0011432B" w:rsidRDefault="00FD2F15" w:rsidP="00EC36C6">
                            <w:pPr>
                              <w:jc w:val="center"/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432B"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 xml:space="preserve">Gewerbliche </w:t>
                            </w:r>
                            <w:proofErr w:type="spellStart"/>
                            <w:r w:rsidRPr="0011432B"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>Berufschulen</w:t>
                            </w:r>
                            <w:proofErr w:type="spellEnd"/>
                            <w:r w:rsidRPr="0011432B"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1432B"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>Berufvorbereitungsjahr</w:t>
                            </w:r>
                            <w:proofErr w:type="spellEnd"/>
                            <w:r w:rsidRPr="0011432B"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1432B"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>Berufsgrundbildungsjahr</w:t>
                            </w:r>
                            <w:r w:rsidRPr="0011432B"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1432B"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>Berufsfachschule</w:t>
                            </w:r>
                            <w:r w:rsidRPr="0011432B"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432B">
                              <w:rPr>
                                <w:rFonts w:ascii="Verdana" w:hAnsi="Verdana"/>
                                <w:color w:val="C0C0C0"/>
                                <w:sz w:val="18"/>
                                <w:szCs w:val="18"/>
                              </w:rPr>
                              <w:t>Fachoberschule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77.15pt;margin-top:142.85pt;width:36pt;height:674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" filled="f" stroked="f">
                <v:textbox style="layout-flow:vertical;mso-layout-flow-alt:bottom-to-top">
                  <w:txbxContent>
                    <w:p w:rsidR="00FD2F15" w:rsidRPr="0011432B" w:rsidRDefault="00FD2F15" w:rsidP="00EC36C6">
                      <w:pPr>
                        <w:jc w:val="center"/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 xml:space="preserve"> </w:t>
                      </w:r>
                      <w:r w:rsidRPr="0011432B"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 xml:space="preserve">Gewerbliche </w:t>
                      </w:r>
                      <w:proofErr w:type="spellStart"/>
                      <w:r w:rsidRPr="0011432B"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>Berufschulen</w:t>
                      </w:r>
                      <w:proofErr w:type="spellEnd"/>
                      <w:r w:rsidRPr="0011432B"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1432B"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>Berufvorbereitungsjahr</w:t>
                      </w:r>
                      <w:proofErr w:type="spellEnd"/>
                      <w:r w:rsidRPr="0011432B"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 xml:space="preserve">  </w:t>
                      </w:r>
                      <w:r w:rsidRPr="0011432B"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>Berufsgrundbildungsjahr</w:t>
                      </w:r>
                      <w:r w:rsidRPr="0011432B"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 xml:space="preserve">  </w:t>
                      </w:r>
                      <w:r w:rsidRPr="0011432B"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>Berufsfachschule</w:t>
                      </w:r>
                      <w:r w:rsidRPr="0011432B"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 xml:space="preserve"> </w:t>
                      </w:r>
                      <w:r w:rsidRPr="0011432B">
                        <w:rPr>
                          <w:rFonts w:ascii="Verdana" w:hAnsi="Verdana"/>
                          <w:color w:val="C0C0C0"/>
                          <w:sz w:val="18"/>
                          <w:szCs w:val="18"/>
                        </w:rPr>
                        <w:t>Fachoberschule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1706E" w:rsidRPr="003D0315">
        <w:rPr>
          <w:rFonts w:ascii="Verdana" w:hAnsi="Verdana"/>
          <w:sz w:val="14"/>
          <w:szCs w:val="14"/>
        </w:rPr>
        <w:t>Berufsbildende</w:t>
      </w:r>
      <w:r w:rsidR="00BB4704" w:rsidRPr="003D0315">
        <w:rPr>
          <w:rFonts w:ascii="Verdana" w:hAnsi="Verdana"/>
          <w:sz w:val="14"/>
          <w:szCs w:val="14"/>
        </w:rPr>
        <w:t xml:space="preserve"> </w:t>
      </w:r>
      <w:r w:rsidR="00F1706E" w:rsidRPr="003D0315">
        <w:rPr>
          <w:rFonts w:ascii="Verdana" w:hAnsi="Verdana"/>
          <w:sz w:val="14"/>
          <w:szCs w:val="14"/>
        </w:rPr>
        <w:t>Schule</w:t>
      </w:r>
      <w:r w:rsidR="00BB4704" w:rsidRPr="003D0315">
        <w:rPr>
          <w:rFonts w:ascii="Verdana" w:hAnsi="Verdana"/>
          <w:sz w:val="14"/>
          <w:szCs w:val="14"/>
        </w:rPr>
        <w:t xml:space="preserve">  </w:t>
      </w:r>
      <w:r w:rsidR="00CD2ACF" w:rsidRPr="003D0315">
        <w:rPr>
          <w:rFonts w:ascii="Verdana" w:hAnsi="Verdana"/>
          <w:sz w:val="14"/>
          <w:szCs w:val="14"/>
        </w:rPr>
        <w:t>I •</w:t>
      </w:r>
      <w:r w:rsidR="00F1706E" w:rsidRPr="003D0315">
        <w:rPr>
          <w:rFonts w:ascii="Verdana" w:hAnsi="Verdana"/>
          <w:sz w:val="14"/>
          <w:szCs w:val="14"/>
        </w:rPr>
        <w:t xml:space="preserve"> Schillerstr. 6</w:t>
      </w:r>
      <w:r w:rsidR="00BB4704" w:rsidRPr="003D0315">
        <w:rPr>
          <w:rFonts w:ascii="Verdana" w:hAnsi="Verdana"/>
          <w:sz w:val="14"/>
          <w:szCs w:val="14"/>
        </w:rPr>
        <w:t xml:space="preserve"> </w:t>
      </w:r>
      <w:r w:rsidR="00F1706E" w:rsidRPr="003D0315">
        <w:rPr>
          <w:rFonts w:ascii="Verdana" w:hAnsi="Verdana"/>
          <w:sz w:val="14"/>
          <w:szCs w:val="14"/>
        </w:rPr>
        <w:t>•</w:t>
      </w:r>
      <w:r w:rsidR="00BB4704" w:rsidRPr="003D0315">
        <w:rPr>
          <w:rFonts w:ascii="Verdana" w:hAnsi="Verdana"/>
          <w:sz w:val="14"/>
          <w:szCs w:val="14"/>
        </w:rPr>
        <w:t xml:space="preserve"> </w:t>
      </w:r>
      <w:r w:rsidR="00F1706E" w:rsidRPr="003D0315">
        <w:rPr>
          <w:rFonts w:ascii="Verdana" w:hAnsi="Verdana"/>
          <w:sz w:val="14"/>
          <w:szCs w:val="14"/>
        </w:rPr>
        <w:t>39576 Stendal</w:t>
      </w:r>
    </w:p>
    <w:p w:rsidR="004E3DB0" w:rsidRDefault="004E3DB0">
      <w:pPr>
        <w:rPr>
          <w:rFonts w:ascii="Verdana" w:hAnsi="Verdana"/>
          <w:noProof/>
          <w:sz w:val="20"/>
          <w:szCs w:val="20"/>
        </w:rPr>
      </w:pPr>
    </w:p>
    <w:p w:rsidR="00B90D16" w:rsidRDefault="00B90D16">
      <w:pPr>
        <w:rPr>
          <w:rFonts w:ascii="Verdana" w:hAnsi="Verdana"/>
          <w:noProof/>
          <w:sz w:val="20"/>
          <w:szCs w:val="20"/>
        </w:rPr>
      </w:pPr>
    </w:p>
    <w:p w:rsidR="00B90D16" w:rsidRDefault="00B90D16" w:rsidP="00B90D16">
      <w:pPr>
        <w:jc w:val="center"/>
        <w:rPr>
          <w:rFonts w:ascii="Verdana" w:hAnsi="Verdana"/>
          <w:noProof/>
          <w:sz w:val="56"/>
          <w:szCs w:val="56"/>
        </w:rPr>
      </w:pPr>
      <w:r w:rsidRPr="00B90D16">
        <w:rPr>
          <w:rFonts w:ascii="Verdana" w:hAnsi="Verdana"/>
          <w:noProof/>
          <w:sz w:val="56"/>
          <w:szCs w:val="56"/>
        </w:rPr>
        <w:t>Teilnahmebestätigung</w:t>
      </w:r>
    </w:p>
    <w:p w:rsidR="00B90D16" w:rsidRDefault="00B90D16" w:rsidP="00B90D16">
      <w:pPr>
        <w:jc w:val="center"/>
        <w:rPr>
          <w:rFonts w:ascii="Verdana" w:hAnsi="Verdana"/>
          <w:noProof/>
          <w:sz w:val="56"/>
          <w:szCs w:val="56"/>
        </w:rPr>
      </w:pPr>
    </w:p>
    <w:p w:rsidR="00B90D16" w:rsidRPr="00B90D16" w:rsidRDefault="006221DC" w:rsidP="00B90D16">
      <w:pPr>
        <w:jc w:val="center"/>
        <w:rPr>
          <w:rFonts w:ascii="Verdana" w:hAnsi="Verdana"/>
          <w:noProof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t>Frau Angelika Loleit</w:t>
      </w:r>
      <w:bookmarkStart w:id="0" w:name="_GoBack"/>
      <w:bookmarkEnd w:id="0"/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  <w:r>
        <w:rPr>
          <w:rFonts w:ascii="Verdana" w:hAnsi="Verdana"/>
          <w:noProof/>
        </w:rPr>
        <w:t>hat an der Veranstaltung</w:t>
      </w: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b/>
          <w:noProof/>
        </w:rPr>
      </w:pPr>
      <w:r w:rsidRPr="00B90D16">
        <w:rPr>
          <w:rFonts w:ascii="Verdana" w:hAnsi="Verdana"/>
          <w:b/>
          <w:noProof/>
        </w:rPr>
        <w:t>1255 – Kollegiale Beratung</w:t>
      </w:r>
    </w:p>
    <w:p w:rsidR="00B90D16" w:rsidRPr="00B90D16" w:rsidRDefault="00B90D16" w:rsidP="00B90D16">
      <w:pPr>
        <w:jc w:val="center"/>
        <w:rPr>
          <w:rFonts w:ascii="Verdana" w:hAnsi="Verdana"/>
          <w:b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  <w:r>
        <w:rPr>
          <w:rFonts w:ascii="Verdana" w:hAnsi="Verdana"/>
          <w:noProof/>
        </w:rPr>
        <w:t xml:space="preserve">am 201-09-03 </w:t>
      </w: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  <w:r>
        <w:rPr>
          <w:rFonts w:ascii="Verdana" w:hAnsi="Verdana"/>
          <w:noProof/>
        </w:rPr>
        <w:t>teilgenommen.</w:t>
      </w: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Default="00B90D16" w:rsidP="00B90D16">
      <w:pPr>
        <w:jc w:val="center"/>
        <w:rPr>
          <w:rFonts w:ascii="Verdana" w:hAnsi="Verdana"/>
          <w:noProof/>
        </w:rPr>
      </w:pPr>
    </w:p>
    <w:p w:rsidR="00B90D16" w:rsidRPr="00B90D16" w:rsidRDefault="00B90D16" w:rsidP="00B90D16">
      <w:pPr>
        <w:tabs>
          <w:tab w:val="left" w:pos="7088"/>
        </w:tabs>
        <w:rPr>
          <w:rFonts w:ascii="Verdana" w:hAnsi="Verdana"/>
          <w:noProof/>
        </w:rPr>
      </w:pPr>
      <w:r>
        <w:rPr>
          <w:rFonts w:ascii="Verdana" w:hAnsi="Verdana"/>
          <w:noProof/>
        </w:rPr>
        <w:t>Stendal, 2014-09-03</w:t>
      </w:r>
      <w:r>
        <w:rPr>
          <w:rFonts w:ascii="Verdana" w:hAnsi="Verdana"/>
          <w:noProof/>
        </w:rPr>
        <w:tab/>
        <w:t>Hötling</w:t>
      </w:r>
    </w:p>
    <w:sectPr w:rsidR="00B90D16" w:rsidRPr="00B90D16" w:rsidSect="000D267A">
      <w:headerReference w:type="default" r:id="rId8"/>
      <w:footerReference w:type="even" r:id="rId9"/>
      <w:footerReference w:type="default" r:id="rId10"/>
      <w:type w:val="continuous"/>
      <w:pgSz w:w="11906" w:h="16838"/>
      <w:pgMar w:top="1417" w:right="1417" w:bottom="1134" w:left="1417" w:header="708" w:footer="708" w:gutter="0"/>
      <w:pgNumType w:start="1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D16" w:rsidRDefault="00B90D16">
      <w:r>
        <w:separator/>
      </w:r>
    </w:p>
  </w:endnote>
  <w:endnote w:type="continuationSeparator" w:id="0">
    <w:p w:rsidR="00B90D16" w:rsidRDefault="00B90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F15" w:rsidRDefault="00FD2F15" w:rsidP="0025158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FD2F15" w:rsidRDefault="00FD2F15" w:rsidP="00695131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F15" w:rsidRPr="00FD2F15" w:rsidRDefault="00FD2F15" w:rsidP="00FD2F15">
    <w:pPr>
      <w:pStyle w:val="Fuzeile"/>
      <w:tabs>
        <w:tab w:val="clear" w:pos="4536"/>
        <w:tab w:val="clear" w:pos="9072"/>
        <w:tab w:val="right" w:pos="7560"/>
      </w:tabs>
      <w:ind w:right="360"/>
      <w:jc w:val="right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D16" w:rsidRDefault="00B90D16">
      <w:r>
        <w:separator/>
      </w:r>
    </w:p>
  </w:footnote>
  <w:footnote w:type="continuationSeparator" w:id="0">
    <w:p w:rsidR="00B90D16" w:rsidRDefault="00B90D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B30" w:rsidRDefault="00893B09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2743200</wp:posOffset>
          </wp:positionH>
          <wp:positionV relativeFrom="page">
            <wp:posOffset>581025</wp:posOffset>
          </wp:positionV>
          <wp:extent cx="3432810" cy="1200150"/>
          <wp:effectExtent l="0" t="0" r="0" b="0"/>
          <wp:wrapNone/>
          <wp:docPr id="2" name="Bild 2" descr="BbS1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bS1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2810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F3B30" w:rsidRDefault="006F3B30">
    <w:pPr>
      <w:pStyle w:val="Kopfzeile"/>
    </w:pPr>
  </w:p>
  <w:p w:rsidR="006F3B30" w:rsidRDefault="006F3B30">
    <w:pPr>
      <w:pStyle w:val="Kopfzeile"/>
    </w:pPr>
  </w:p>
  <w:p w:rsidR="00FD2F15" w:rsidRDefault="00FD2F15">
    <w:pPr>
      <w:pStyle w:val="Kopfzeile"/>
    </w:pPr>
  </w:p>
  <w:p w:rsidR="00FD2F15" w:rsidRDefault="00FD2F15">
    <w:pPr>
      <w:pStyle w:val="Kopfzeile"/>
    </w:pPr>
  </w:p>
  <w:p w:rsidR="00FD2F15" w:rsidRDefault="00FD2F15">
    <w:pPr>
      <w:pStyle w:val="Kopfzeile"/>
    </w:pPr>
  </w:p>
  <w:p w:rsidR="00FD2F15" w:rsidRDefault="00FD2F15">
    <w:pPr>
      <w:pStyle w:val="Kopfzeile"/>
    </w:pPr>
  </w:p>
  <w:p w:rsidR="00FD2F15" w:rsidRDefault="00FD2F15">
    <w:pPr>
      <w:pStyle w:val="Kopfzeile"/>
    </w:pPr>
  </w:p>
  <w:p w:rsidR="00FD2F15" w:rsidRDefault="00FD2F1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D16"/>
    <w:rsid w:val="00004F7C"/>
    <w:rsid w:val="00006969"/>
    <w:rsid w:val="000115B0"/>
    <w:rsid w:val="000369D0"/>
    <w:rsid w:val="00092182"/>
    <w:rsid w:val="000924C9"/>
    <w:rsid w:val="00095110"/>
    <w:rsid w:val="000C153B"/>
    <w:rsid w:val="000D267A"/>
    <w:rsid w:val="000E4EC9"/>
    <w:rsid w:val="000E53A5"/>
    <w:rsid w:val="000E57D8"/>
    <w:rsid w:val="000F4E41"/>
    <w:rsid w:val="001071B3"/>
    <w:rsid w:val="0011432B"/>
    <w:rsid w:val="001716E1"/>
    <w:rsid w:val="001C6DCE"/>
    <w:rsid w:val="00212236"/>
    <w:rsid w:val="002478F5"/>
    <w:rsid w:val="00250DA3"/>
    <w:rsid w:val="00251580"/>
    <w:rsid w:val="00256DC9"/>
    <w:rsid w:val="002A2D27"/>
    <w:rsid w:val="002C40F1"/>
    <w:rsid w:val="002E3BBD"/>
    <w:rsid w:val="00313E54"/>
    <w:rsid w:val="00316406"/>
    <w:rsid w:val="00335F1D"/>
    <w:rsid w:val="003B76E7"/>
    <w:rsid w:val="003D0315"/>
    <w:rsid w:val="003E0251"/>
    <w:rsid w:val="004013A5"/>
    <w:rsid w:val="00463902"/>
    <w:rsid w:val="00482072"/>
    <w:rsid w:val="004937E7"/>
    <w:rsid w:val="004A5CC9"/>
    <w:rsid w:val="004E3DB0"/>
    <w:rsid w:val="00501C23"/>
    <w:rsid w:val="00511C10"/>
    <w:rsid w:val="00557B17"/>
    <w:rsid w:val="00582789"/>
    <w:rsid w:val="005C6BF2"/>
    <w:rsid w:val="006112BC"/>
    <w:rsid w:val="006221DC"/>
    <w:rsid w:val="00645AEA"/>
    <w:rsid w:val="00646AD1"/>
    <w:rsid w:val="00653B3D"/>
    <w:rsid w:val="006566E8"/>
    <w:rsid w:val="00680AFF"/>
    <w:rsid w:val="00694803"/>
    <w:rsid w:val="00695131"/>
    <w:rsid w:val="006977AC"/>
    <w:rsid w:val="006B62BA"/>
    <w:rsid w:val="006F1FA4"/>
    <w:rsid w:val="006F3B30"/>
    <w:rsid w:val="006F3FB0"/>
    <w:rsid w:val="0076670B"/>
    <w:rsid w:val="0079333C"/>
    <w:rsid w:val="007C2086"/>
    <w:rsid w:val="007C22B9"/>
    <w:rsid w:val="007C7530"/>
    <w:rsid w:val="00866093"/>
    <w:rsid w:val="00880B84"/>
    <w:rsid w:val="00893B09"/>
    <w:rsid w:val="00895F92"/>
    <w:rsid w:val="00911ABF"/>
    <w:rsid w:val="00942790"/>
    <w:rsid w:val="00950612"/>
    <w:rsid w:val="00982A49"/>
    <w:rsid w:val="009912F5"/>
    <w:rsid w:val="009C33F5"/>
    <w:rsid w:val="00A00DF3"/>
    <w:rsid w:val="00A01E0F"/>
    <w:rsid w:val="00A433C0"/>
    <w:rsid w:val="00A572F5"/>
    <w:rsid w:val="00A753E8"/>
    <w:rsid w:val="00A95AD9"/>
    <w:rsid w:val="00AA75DE"/>
    <w:rsid w:val="00AC5F63"/>
    <w:rsid w:val="00B6034F"/>
    <w:rsid w:val="00B90D16"/>
    <w:rsid w:val="00BB4704"/>
    <w:rsid w:val="00BC7E6D"/>
    <w:rsid w:val="00BD42B8"/>
    <w:rsid w:val="00BD42EB"/>
    <w:rsid w:val="00BD6F1E"/>
    <w:rsid w:val="00BE337F"/>
    <w:rsid w:val="00C13E7D"/>
    <w:rsid w:val="00C2408D"/>
    <w:rsid w:val="00C62D49"/>
    <w:rsid w:val="00C8526C"/>
    <w:rsid w:val="00CA76B4"/>
    <w:rsid w:val="00CC4303"/>
    <w:rsid w:val="00CD2ACF"/>
    <w:rsid w:val="00CE4DBB"/>
    <w:rsid w:val="00D15448"/>
    <w:rsid w:val="00D21A46"/>
    <w:rsid w:val="00D22132"/>
    <w:rsid w:val="00D30C46"/>
    <w:rsid w:val="00D50004"/>
    <w:rsid w:val="00DB1A09"/>
    <w:rsid w:val="00DB43A5"/>
    <w:rsid w:val="00DC36C8"/>
    <w:rsid w:val="00DD0028"/>
    <w:rsid w:val="00E354AD"/>
    <w:rsid w:val="00E44157"/>
    <w:rsid w:val="00E4538E"/>
    <w:rsid w:val="00EC36C6"/>
    <w:rsid w:val="00EC3FBD"/>
    <w:rsid w:val="00EC71FF"/>
    <w:rsid w:val="00EE4E43"/>
    <w:rsid w:val="00F1706E"/>
    <w:rsid w:val="00F22BC4"/>
    <w:rsid w:val="00F673D4"/>
    <w:rsid w:val="00FC55D1"/>
    <w:rsid w:val="00FC7964"/>
    <w:rsid w:val="00FD2F15"/>
    <w:rsid w:val="00FE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22BC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22BC4"/>
    <w:pPr>
      <w:tabs>
        <w:tab w:val="center" w:pos="4536"/>
        <w:tab w:val="right" w:pos="9072"/>
      </w:tabs>
    </w:pPr>
  </w:style>
  <w:style w:type="character" w:styleId="Hyperlink">
    <w:name w:val="Hyperlink"/>
    <w:rsid w:val="00557B17"/>
    <w:rPr>
      <w:color w:val="0000FF"/>
      <w:u w:val="single"/>
    </w:rPr>
  </w:style>
  <w:style w:type="paragraph" w:styleId="Sprechblasentext">
    <w:name w:val="Balloon Text"/>
    <w:basedOn w:val="Standard"/>
    <w:semiHidden/>
    <w:rsid w:val="002478F5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7C22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22BC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22BC4"/>
    <w:pPr>
      <w:tabs>
        <w:tab w:val="center" w:pos="4536"/>
        <w:tab w:val="right" w:pos="9072"/>
      </w:tabs>
    </w:pPr>
  </w:style>
  <w:style w:type="character" w:styleId="Hyperlink">
    <w:name w:val="Hyperlink"/>
    <w:rsid w:val="00557B17"/>
    <w:rPr>
      <w:color w:val="0000FF"/>
      <w:u w:val="single"/>
    </w:rPr>
  </w:style>
  <w:style w:type="paragraph" w:styleId="Sprechblasentext">
    <w:name w:val="Balloon Text"/>
    <w:basedOn w:val="Standard"/>
    <w:semiHidden/>
    <w:rsid w:val="002478F5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7C2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L02_Lehrerhandbuch\2.4-Vorlagen\2.4.6-Kopfbogen\briefkopf_sd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briefkopf_sdl.dotx</Template>
  <TotalTime>0</TotalTime>
  <Pages>1</Pages>
  <Words>24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Berufsbildende • Schule • 1 Schillerstr</vt:lpstr>
    </vt:vector>
  </TitlesOfParts>
  <Company>BSZ</Company>
  <LinksUpToDate>false</LinksUpToDate>
  <CharactersWithSpaces>244</CharactersWithSpaces>
  <SharedDoc>false</SharedDoc>
  <HLinks>
    <vt:vector size="6" baseType="variant">
      <vt:variant>
        <vt:i4>6815750</vt:i4>
      </vt:variant>
      <vt:variant>
        <vt:i4>3</vt:i4>
      </vt:variant>
      <vt:variant>
        <vt:i4>0</vt:i4>
      </vt:variant>
      <vt:variant>
        <vt:i4>5</vt:i4>
      </vt:variant>
      <vt:variant>
        <vt:lpwstr>mailto:buero@bsz-stendal.de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Berufsbildende • Schule • 1 Schillerstr</dc:title>
  <dc:creator>bbs1</dc:creator>
  <cp:lastModifiedBy>bbs1</cp:lastModifiedBy>
  <cp:revision>1</cp:revision>
  <cp:lastPrinted>2015-05-13T09:24:00Z</cp:lastPrinted>
  <dcterms:created xsi:type="dcterms:W3CDTF">2015-05-13T09:08:00Z</dcterms:created>
  <dcterms:modified xsi:type="dcterms:W3CDTF">2015-05-13T09:26:00Z</dcterms:modified>
</cp:coreProperties>
</file>